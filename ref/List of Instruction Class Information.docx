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6F3" w:rsidRDefault="00106F7D" w:rsidP="00106F7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List of </w:t>
      </w:r>
      <w:r w:rsidRPr="00106F7D">
        <w:rPr>
          <w:b/>
          <w:u w:val="single"/>
        </w:rPr>
        <w:t>Instruction Class</w:t>
      </w:r>
      <w:r>
        <w:rPr>
          <w:b/>
          <w:u w:val="single"/>
        </w:rPr>
        <w:t xml:space="preserve"> Information</w:t>
      </w:r>
    </w:p>
    <w:p w:rsidR="00106F7D" w:rsidRDefault="00106F7D" w:rsidP="00106F7D">
      <w:pPr>
        <w:pStyle w:val="NoSpacing"/>
      </w:pPr>
    </w:p>
    <w:p w:rsidR="00106F7D" w:rsidRDefault="00106F7D" w:rsidP="002340B6">
      <w:pPr>
        <w:pStyle w:val="NoSpacing"/>
        <w:ind w:left="720" w:hanging="720"/>
      </w:pPr>
      <w:r>
        <w:t>Actual Instruction</w:t>
      </w:r>
      <w:r w:rsidR="00252D3D">
        <w:t xml:space="preserve"> (</w:t>
      </w:r>
      <w:r w:rsidR="00252D3D" w:rsidRPr="00252D3D">
        <w:rPr>
          <w:highlight w:val="yellow"/>
        </w:rPr>
        <w:t>String</w:t>
      </w:r>
      <w:r w:rsidR="00252D3D">
        <w:t xml:space="preserve"> or Int)</w:t>
      </w:r>
      <w:r>
        <w:t xml:space="preserve"> (</w:t>
      </w:r>
      <w:r w:rsidR="00252D3D">
        <w:t>Decoder could</w:t>
      </w:r>
      <w:r>
        <w:t xml:space="preserve"> take String and generate an Int (like an opcode))</w:t>
      </w:r>
    </w:p>
    <w:p w:rsidR="00170ABC" w:rsidRDefault="00170ABC" w:rsidP="002340B6">
      <w:pPr>
        <w:pStyle w:val="NoSpacing"/>
        <w:ind w:left="720" w:hanging="720"/>
      </w:pPr>
      <w:r>
        <w:tab/>
        <w:t>Nathan prefers String</w:t>
      </w:r>
    </w:p>
    <w:p w:rsidR="00106F7D" w:rsidRDefault="00106F7D" w:rsidP="00106F7D">
      <w:pPr>
        <w:pStyle w:val="NoSpacing"/>
      </w:pPr>
    </w:p>
    <w:p w:rsidR="00106F7D" w:rsidRDefault="00106F7D" w:rsidP="00106F7D">
      <w:pPr>
        <w:pStyle w:val="NoSpacing"/>
      </w:pPr>
      <w:r>
        <w:t>Registers (operands):</w:t>
      </w:r>
    </w:p>
    <w:p w:rsidR="00106F7D" w:rsidRDefault="00106F7D" w:rsidP="002340B6">
      <w:pPr>
        <w:pStyle w:val="NoSpacing"/>
        <w:ind w:left="1440" w:hanging="720"/>
      </w:pPr>
      <w:r>
        <w:t>Sour</w:t>
      </w:r>
      <w:r w:rsidR="002340B6">
        <w:t>ce(s) and</w:t>
      </w:r>
      <w:r>
        <w:t xml:space="preserve"> Destination (Referenced by a </w:t>
      </w:r>
      <w:r w:rsidR="00A4609A">
        <w:t>(</w:t>
      </w:r>
      <w:r>
        <w:t xml:space="preserve">{R,F} + </w:t>
      </w:r>
      <w:r w:rsidR="00A4609A">
        <w:t>[0-</w:t>
      </w:r>
      <w:r>
        <w:t>31]</w:t>
      </w:r>
      <w:r w:rsidR="00A4609A">
        <w:t>)</w:t>
      </w:r>
      <w:r>
        <w:t xml:space="preserve"> String pair (e.g. R1, F2)</w:t>
      </w:r>
      <w:r w:rsidR="002340B6">
        <w:t>,</w:t>
      </w:r>
      <w:r w:rsidR="00A4609A">
        <w:t xml:space="preserve"> R0 always equals 0,</w:t>
      </w:r>
      <w:r w:rsidR="002340B6">
        <w:t xml:space="preserve"> Hashtable (String, value)</w:t>
      </w:r>
      <w:r w:rsidR="00A4609A">
        <w:t xml:space="preserve"> for register file</w:t>
      </w:r>
      <w:r w:rsidR="002340B6">
        <w:t>?)</w:t>
      </w:r>
    </w:p>
    <w:p w:rsidR="002340B6" w:rsidRDefault="002340B6" w:rsidP="002340B6">
      <w:pPr>
        <w:pStyle w:val="NoSpacing"/>
        <w:ind w:left="720" w:hanging="720"/>
      </w:pPr>
    </w:p>
    <w:p w:rsidR="002340B6" w:rsidRDefault="002340B6" w:rsidP="00106F7D">
      <w:pPr>
        <w:pStyle w:val="NoSpacing"/>
      </w:pPr>
      <w:r>
        <w:t>Instruction # (Int)</w:t>
      </w:r>
    </w:p>
    <w:p w:rsidR="00705253" w:rsidRDefault="00705253" w:rsidP="00106F7D">
      <w:pPr>
        <w:pStyle w:val="NoSpacing"/>
      </w:pPr>
    </w:p>
    <w:p w:rsidR="002340B6" w:rsidRDefault="002340B6" w:rsidP="00106F7D">
      <w:pPr>
        <w:pStyle w:val="NoSpacing"/>
      </w:pPr>
      <w:r>
        <w:t>Start Cycle Time (Int)</w:t>
      </w:r>
    </w:p>
    <w:p w:rsidR="00705253" w:rsidRDefault="00705253" w:rsidP="00106F7D">
      <w:pPr>
        <w:pStyle w:val="NoSpacing"/>
      </w:pPr>
    </w:p>
    <w:p w:rsidR="00252D3D" w:rsidRDefault="00705253" w:rsidP="00106F7D">
      <w:pPr>
        <w:pStyle w:val="NoSpacing"/>
      </w:pPr>
      <w:r>
        <w:t>(Note, if you need more information in an Instruction object, please include them in this document)</w:t>
      </w:r>
    </w:p>
    <w:p w:rsidR="00252D3D" w:rsidRPr="00106F7D" w:rsidRDefault="00252D3D" w:rsidP="00106F7D">
      <w:pPr>
        <w:pStyle w:val="NoSpacing"/>
      </w:pPr>
      <w:bookmarkStart w:id="0" w:name="_GoBack"/>
      <w:bookmarkEnd w:id="0"/>
    </w:p>
    <w:sectPr w:rsidR="00252D3D" w:rsidRPr="0010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7D"/>
    <w:rsid w:val="00106F7D"/>
    <w:rsid w:val="00170ABC"/>
    <w:rsid w:val="002340B6"/>
    <w:rsid w:val="00252D3D"/>
    <w:rsid w:val="00471592"/>
    <w:rsid w:val="005351FB"/>
    <w:rsid w:val="006825D9"/>
    <w:rsid w:val="00705253"/>
    <w:rsid w:val="00952BB3"/>
    <w:rsid w:val="00A4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699D2-C60D-4C0E-9DA5-A828C591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6F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715565C.dotm</Template>
  <TotalTime>10</TotalTime>
  <Pages>1</Pages>
  <Words>72</Words>
  <Characters>413</Characters>
  <Application>Microsoft Office Word</Application>
  <DocSecurity>0</DocSecurity>
  <Lines>3</Lines>
  <Paragraphs>1</Paragraphs>
  <ScaleCrop>false</ScaleCrop>
  <Company>University of Pittsburgh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R. Ong</dc:creator>
  <cp:keywords/>
  <dc:description/>
  <cp:lastModifiedBy>Nathan R. Ong</cp:lastModifiedBy>
  <cp:revision>8</cp:revision>
  <dcterms:created xsi:type="dcterms:W3CDTF">2014-09-21T23:11:00Z</dcterms:created>
  <dcterms:modified xsi:type="dcterms:W3CDTF">2014-09-21T23:21:00Z</dcterms:modified>
</cp:coreProperties>
</file>